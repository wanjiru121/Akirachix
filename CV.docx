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77" w:rsidRDefault="00486277" w:rsidP="0012237D">
      <w:pPr>
        <w:pStyle w:val="Heading1"/>
        <w:jc w:val="both"/>
      </w:pPr>
    </w:p>
    <w:p w:rsidR="00C777A6" w:rsidRPr="00CF1A49" w:rsidRDefault="00C777A6" w:rsidP="0012237D">
      <w:pPr>
        <w:pStyle w:val="Heading1"/>
        <w:jc w:val="both"/>
      </w:pPr>
      <w:r>
        <w:t>rose wanjiku wanjiru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F4E6D" w:rsidRDefault="005D7E07" w:rsidP="0012237D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</w:pPr>
            <w:hyperlink r:id="rId8" w:history="1">
              <w:r w:rsidR="00C777A6" w:rsidRPr="00E46936">
                <w:rPr>
                  <w:rStyle w:val="Hyperlink"/>
                </w:rPr>
                <w:t>Rosewanjiru121@gmail.com|079754719</w:t>
              </w:r>
            </w:hyperlink>
          </w:p>
          <w:p w:rsidR="00C777A6" w:rsidRDefault="00013CA4" w:rsidP="0012237D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</w:pPr>
            <w:r>
              <w:t xml:space="preserve">p. o. Box 345 </w:t>
            </w:r>
            <w:proofErr w:type="spellStart"/>
            <w:r>
              <w:t>K</w:t>
            </w:r>
            <w:r w:rsidR="00C777A6">
              <w:t>iambu</w:t>
            </w:r>
            <w:proofErr w:type="spellEnd"/>
            <w:r w:rsidR="00C777A6">
              <w:t>, Nairobi Kenya</w:t>
            </w:r>
          </w:p>
          <w:p w:rsidR="00C777A6" w:rsidRDefault="00C777A6" w:rsidP="0012237D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</w:pPr>
          </w:p>
          <w:p w:rsidR="00C777A6" w:rsidRPr="00CC6FEF" w:rsidRDefault="00C777A6" w:rsidP="0012237D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b/>
                <w:u w:val="single"/>
              </w:rPr>
            </w:pPr>
            <w:r w:rsidRPr="00CC6FEF">
              <w:rPr>
                <w:b/>
                <w:u w:val="single"/>
              </w:rPr>
              <w:t>PROFFESSIONAL SUMMARY</w:t>
            </w:r>
          </w:p>
          <w:p w:rsidR="00C777A6" w:rsidRPr="00D25B1A" w:rsidRDefault="00D25B1A" w:rsidP="0012237D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</w:pPr>
            <w:r>
              <w:t xml:space="preserve">I </w:t>
            </w:r>
            <w:proofErr w:type="spellStart"/>
            <w:r>
              <w:t>pos</w:t>
            </w:r>
            <w:r w:rsidR="00A302E4">
              <w:t>s</w:t>
            </w:r>
            <w:r>
              <w:t>es</w:t>
            </w:r>
            <w:proofErr w:type="spellEnd"/>
            <w:r>
              <w:t xml:space="preserve"> good coding (html, python, java script) and mathematics skills that I can put together to produce amazing results. I am committed to come out with innovations that improve the people’</w:t>
            </w:r>
            <w:r w:rsidR="0012237D">
              <w:t>s way of living.</w:t>
            </w:r>
          </w:p>
          <w:p w:rsidR="00C777A6" w:rsidRPr="00C777A6" w:rsidRDefault="00C777A6" w:rsidP="0012237D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u w:val="single"/>
              </w:rPr>
            </w:pPr>
          </w:p>
          <w:p w:rsidR="00C777A6" w:rsidRPr="00CC6FEF" w:rsidRDefault="00A302E4" w:rsidP="0012237D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  <w:rPr>
                <w:b/>
                <w:u w:val="single"/>
              </w:rPr>
            </w:pPr>
            <w:r w:rsidRPr="00CC6FEF">
              <w:rPr>
                <w:b/>
                <w:u w:val="single"/>
              </w:rPr>
              <w:t>SKILLS</w:t>
            </w:r>
          </w:p>
          <w:p w:rsidR="00C777A6" w:rsidRDefault="00C777A6" w:rsidP="0012237D">
            <w:pPr>
              <w:pStyle w:val="ListBullet"/>
              <w:numPr>
                <w:ilvl w:val="0"/>
                <w:numId w:val="14"/>
              </w:numPr>
              <w:contextualSpacing w:val="0"/>
              <w:jc w:val="both"/>
            </w:pPr>
            <w:r w:rsidRPr="00C777A6">
              <w:t>Attention to detail</w:t>
            </w:r>
          </w:p>
          <w:p w:rsidR="00C777A6" w:rsidRPr="00C777A6" w:rsidRDefault="00C777A6" w:rsidP="0012237D">
            <w:pPr>
              <w:pStyle w:val="ListBullet"/>
              <w:numPr>
                <w:ilvl w:val="0"/>
                <w:numId w:val="14"/>
              </w:numPr>
              <w:contextualSpacing w:val="0"/>
              <w:jc w:val="both"/>
            </w:pPr>
            <w:r>
              <w:t>Presentation skills</w:t>
            </w:r>
          </w:p>
          <w:p w:rsidR="00C777A6" w:rsidRPr="00C777A6" w:rsidRDefault="00C777A6" w:rsidP="0012237D">
            <w:pPr>
              <w:pStyle w:val="ListBullet"/>
              <w:numPr>
                <w:ilvl w:val="0"/>
                <w:numId w:val="14"/>
              </w:numPr>
              <w:contextualSpacing w:val="0"/>
              <w:jc w:val="both"/>
            </w:pPr>
            <w:r w:rsidRPr="00C777A6">
              <w:t>Dependable</w:t>
            </w:r>
          </w:p>
          <w:p w:rsidR="00C777A6" w:rsidRPr="00C777A6" w:rsidRDefault="00C777A6" w:rsidP="0012237D">
            <w:pPr>
              <w:pStyle w:val="ListBullet"/>
              <w:numPr>
                <w:ilvl w:val="0"/>
                <w:numId w:val="14"/>
              </w:numPr>
              <w:contextualSpacing w:val="0"/>
              <w:jc w:val="both"/>
            </w:pPr>
            <w:r w:rsidRPr="00C777A6">
              <w:t>Problem solving abilities</w:t>
            </w:r>
          </w:p>
          <w:p w:rsidR="00C777A6" w:rsidRPr="00C777A6" w:rsidRDefault="00C777A6" w:rsidP="0012237D">
            <w:pPr>
              <w:pStyle w:val="ListBullet"/>
              <w:numPr>
                <w:ilvl w:val="0"/>
                <w:numId w:val="14"/>
              </w:numPr>
              <w:contextualSpacing w:val="0"/>
              <w:jc w:val="both"/>
            </w:pPr>
            <w:r w:rsidRPr="00C777A6">
              <w:t>Organizational skills</w:t>
            </w:r>
          </w:p>
          <w:p w:rsidR="00C777A6" w:rsidRDefault="00C777A6" w:rsidP="0012237D">
            <w:pPr>
              <w:pStyle w:val="ListBullet"/>
              <w:numPr>
                <w:ilvl w:val="0"/>
                <w:numId w:val="14"/>
              </w:numPr>
              <w:contextualSpacing w:val="0"/>
              <w:jc w:val="both"/>
              <w:rPr>
                <w:u w:val="single"/>
              </w:rPr>
            </w:pPr>
            <w:r>
              <w:rPr>
                <w:u w:val="single"/>
              </w:rPr>
              <w:t>Excellent communication abilities</w:t>
            </w:r>
          </w:p>
          <w:p w:rsidR="00C777A6" w:rsidRDefault="00C777A6" w:rsidP="0012237D">
            <w:pPr>
              <w:pStyle w:val="ListBullet"/>
              <w:numPr>
                <w:ilvl w:val="0"/>
                <w:numId w:val="14"/>
              </w:numPr>
              <w:contextualSpacing w:val="0"/>
              <w:jc w:val="both"/>
              <w:rPr>
                <w:u w:val="single"/>
              </w:rPr>
            </w:pPr>
            <w:r>
              <w:rPr>
                <w:u w:val="single"/>
              </w:rPr>
              <w:t>Project management</w:t>
            </w:r>
          </w:p>
          <w:p w:rsidR="00C777A6" w:rsidRDefault="00013CA4" w:rsidP="0012237D">
            <w:pPr>
              <w:pStyle w:val="ListBullet"/>
              <w:numPr>
                <w:ilvl w:val="0"/>
                <w:numId w:val="14"/>
              </w:numPr>
              <w:contextualSpacing w:val="0"/>
              <w:jc w:val="both"/>
              <w:rPr>
                <w:u w:val="single"/>
              </w:rPr>
            </w:pPr>
            <w:r>
              <w:rPr>
                <w:u w:val="single"/>
              </w:rPr>
              <w:t>Detail oriented</w:t>
            </w:r>
          </w:p>
          <w:p w:rsidR="00013CA4" w:rsidRDefault="00013CA4" w:rsidP="0012237D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u w:val="single"/>
              </w:rPr>
            </w:pPr>
          </w:p>
          <w:p w:rsidR="00013CA4" w:rsidRPr="00CC6FEF" w:rsidRDefault="00013CA4" w:rsidP="0012237D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b/>
                <w:u w:val="single"/>
              </w:rPr>
            </w:pPr>
          </w:p>
          <w:p w:rsidR="00013CA4" w:rsidRPr="00CC6FEF" w:rsidRDefault="00013CA4" w:rsidP="0012237D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  <w:rPr>
                <w:b/>
                <w:u w:val="single"/>
              </w:rPr>
            </w:pPr>
            <w:r w:rsidRPr="00CC6FEF">
              <w:rPr>
                <w:b/>
                <w:u w:val="single"/>
              </w:rPr>
              <w:t>EXPERIENCE</w:t>
            </w:r>
          </w:p>
          <w:p w:rsidR="00013CA4" w:rsidRPr="00CC6FEF" w:rsidRDefault="00A302E4" w:rsidP="0012237D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jc w:val="both"/>
            </w:pPr>
            <w:r w:rsidRPr="00A302E4">
              <w:t>I have been working for a good number of clients who have become loyal customers and have approved my work.</w:t>
            </w:r>
            <w:r w:rsidR="00CC6FEF">
              <w:t xml:space="preserve"> </w:t>
            </w:r>
            <w:r w:rsidRPr="00A302E4">
              <w:t>I have attached my portfolio to show all the work that I have been doing.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12237D">
            <w:pPr>
              <w:pStyle w:val="ListBullet"/>
              <w:numPr>
                <w:ilvl w:val="0"/>
                <w:numId w:val="0"/>
              </w:numPr>
              <w:contextualSpacing w:val="0"/>
              <w:jc w:val="both"/>
            </w:pPr>
            <w:bookmarkStart w:id="0" w:name="_GoBack"/>
            <w:bookmarkEnd w:id="0"/>
          </w:p>
        </w:tc>
      </w:tr>
      <w:tr w:rsidR="00C777A6" w:rsidRPr="00CC6FEF" w:rsidTr="00CF1A49">
        <w:tc>
          <w:tcPr>
            <w:tcW w:w="4675" w:type="dxa"/>
          </w:tcPr>
          <w:p w:rsidR="00C777A6" w:rsidRPr="00CC6FEF" w:rsidRDefault="00C777A6" w:rsidP="0012237D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  <w:tc>
          <w:tcPr>
            <w:tcW w:w="4675" w:type="dxa"/>
            <w:tcMar>
              <w:left w:w="360" w:type="dxa"/>
            </w:tcMar>
          </w:tcPr>
          <w:p w:rsidR="00C777A6" w:rsidRPr="00CC6FEF" w:rsidRDefault="00C777A6" w:rsidP="0012237D">
            <w:pPr>
              <w:pStyle w:val="ListBullet"/>
              <w:numPr>
                <w:ilvl w:val="0"/>
                <w:numId w:val="0"/>
              </w:numPr>
              <w:jc w:val="both"/>
            </w:pPr>
          </w:p>
        </w:tc>
      </w:tr>
    </w:tbl>
    <w:p w:rsidR="00B51D1B" w:rsidRPr="00CC6FEF" w:rsidRDefault="00013CA4" w:rsidP="0012237D">
      <w:pPr>
        <w:pStyle w:val="Heading1"/>
        <w:jc w:val="both"/>
        <w:rPr>
          <w:sz w:val="22"/>
          <w:szCs w:val="22"/>
          <w:u w:val="single"/>
        </w:rPr>
      </w:pPr>
      <w:r w:rsidRPr="00CC6FEF">
        <w:rPr>
          <w:sz w:val="22"/>
          <w:szCs w:val="22"/>
          <w:u w:val="single"/>
        </w:rPr>
        <w:t>EDUCATION</w:t>
      </w:r>
    </w:p>
    <w:p w:rsidR="00013CA4" w:rsidRPr="004F6801" w:rsidRDefault="00013CA4" w:rsidP="0012237D">
      <w:pPr>
        <w:pStyle w:val="ContactInfo"/>
        <w:jc w:val="both"/>
        <w:rPr>
          <w:u w:val="single"/>
        </w:rPr>
      </w:pPr>
      <w:r w:rsidRPr="004F6801">
        <w:rPr>
          <w:u w:val="single"/>
        </w:rPr>
        <w:t>Tertiary Education</w:t>
      </w:r>
    </w:p>
    <w:p w:rsidR="00013CA4" w:rsidRDefault="00013CA4" w:rsidP="0012237D">
      <w:pPr>
        <w:pStyle w:val="ContactInfo"/>
        <w:jc w:val="both"/>
      </w:pPr>
      <w:proofErr w:type="spellStart"/>
      <w:r>
        <w:t>CodeHive</w:t>
      </w:r>
      <w:proofErr w:type="spellEnd"/>
      <w:r>
        <w:t xml:space="preserve"> Class of 2019-STEM</w:t>
      </w:r>
    </w:p>
    <w:p w:rsidR="00013CA4" w:rsidRDefault="00013CA4" w:rsidP="0012237D">
      <w:pPr>
        <w:pStyle w:val="ContactInfo"/>
        <w:tabs>
          <w:tab w:val="left" w:pos="612"/>
        </w:tabs>
        <w:jc w:val="both"/>
      </w:pPr>
    </w:p>
    <w:p w:rsidR="004F6801" w:rsidRPr="004F6801" w:rsidRDefault="00013CA4" w:rsidP="0012237D">
      <w:pPr>
        <w:pStyle w:val="ContactInfo"/>
        <w:jc w:val="both"/>
        <w:rPr>
          <w:u w:val="single"/>
        </w:rPr>
      </w:pPr>
      <w:r w:rsidRPr="004F6801">
        <w:rPr>
          <w:u w:val="single"/>
        </w:rPr>
        <w:t>Secondary School</w:t>
      </w:r>
    </w:p>
    <w:p w:rsidR="00013CA4" w:rsidRDefault="00013CA4" w:rsidP="0012237D">
      <w:pPr>
        <w:pStyle w:val="ContactInfo"/>
        <w:jc w:val="both"/>
      </w:pPr>
      <w:r>
        <w:t xml:space="preserve">Loreto </w:t>
      </w:r>
      <w:proofErr w:type="spellStart"/>
      <w:r>
        <w:t>Kiambu</w:t>
      </w:r>
      <w:proofErr w:type="spellEnd"/>
      <w:r>
        <w:t xml:space="preserve"> Girls High School</w:t>
      </w:r>
      <w:r w:rsidR="004F6801">
        <w:t>-(2012-2015)</w:t>
      </w:r>
    </w:p>
    <w:p w:rsidR="004F6801" w:rsidRDefault="004F6801" w:rsidP="0012237D">
      <w:pPr>
        <w:pStyle w:val="ContactInfo"/>
        <w:jc w:val="both"/>
      </w:pPr>
    </w:p>
    <w:p w:rsidR="002766BF" w:rsidRDefault="004F6801" w:rsidP="0012237D">
      <w:pPr>
        <w:pStyle w:val="ContactInfo"/>
        <w:jc w:val="both"/>
        <w:rPr>
          <w:u w:val="single"/>
        </w:rPr>
      </w:pPr>
      <w:r w:rsidRPr="004F6801">
        <w:rPr>
          <w:u w:val="single"/>
        </w:rPr>
        <w:t>Primary School</w:t>
      </w:r>
    </w:p>
    <w:p w:rsidR="004F6801" w:rsidRDefault="004F6801" w:rsidP="0012237D">
      <w:pPr>
        <w:pStyle w:val="ContactInfo"/>
        <w:jc w:val="both"/>
      </w:pPr>
      <w:proofErr w:type="spellStart"/>
      <w:r w:rsidRPr="00D25B1A">
        <w:t>Ngegu</w:t>
      </w:r>
      <w:proofErr w:type="spellEnd"/>
      <w:r w:rsidRPr="00D25B1A">
        <w:t xml:space="preserve"> Primary School (2004-2011)</w:t>
      </w:r>
      <w:r w:rsidR="00A302E4">
        <w:t>-(Grade 1-Grade 8)</w:t>
      </w:r>
    </w:p>
    <w:p w:rsidR="00A302E4" w:rsidRDefault="00A302E4" w:rsidP="0012237D">
      <w:pPr>
        <w:pStyle w:val="ContactInfo"/>
        <w:jc w:val="both"/>
      </w:pPr>
    </w:p>
    <w:p w:rsidR="00A302E4" w:rsidRPr="0012237D" w:rsidRDefault="00A302E4" w:rsidP="0012237D">
      <w:pPr>
        <w:pStyle w:val="ContactInfo"/>
        <w:jc w:val="both"/>
        <w:rPr>
          <w:b/>
          <w:u w:val="single"/>
        </w:rPr>
      </w:pPr>
      <w:r w:rsidRPr="0012237D">
        <w:rPr>
          <w:b/>
          <w:u w:val="single"/>
        </w:rPr>
        <w:t>HOBBIES</w:t>
      </w:r>
    </w:p>
    <w:p w:rsidR="00A302E4" w:rsidRPr="00A302E4" w:rsidRDefault="00A302E4" w:rsidP="0012237D">
      <w:pPr>
        <w:pStyle w:val="ContactInfo"/>
        <w:numPr>
          <w:ilvl w:val="0"/>
          <w:numId w:val="15"/>
        </w:numPr>
        <w:jc w:val="both"/>
      </w:pPr>
      <w:r w:rsidRPr="00A302E4">
        <w:t>Travelling</w:t>
      </w:r>
    </w:p>
    <w:p w:rsidR="00A302E4" w:rsidRPr="00A302E4" w:rsidRDefault="00A302E4" w:rsidP="0012237D">
      <w:pPr>
        <w:pStyle w:val="ContactInfo"/>
        <w:numPr>
          <w:ilvl w:val="0"/>
          <w:numId w:val="15"/>
        </w:numPr>
        <w:jc w:val="both"/>
      </w:pPr>
      <w:r w:rsidRPr="00A302E4">
        <w:t>Reading</w:t>
      </w:r>
    </w:p>
    <w:p w:rsidR="00A302E4" w:rsidRPr="00A302E4" w:rsidRDefault="00A302E4" w:rsidP="0012237D">
      <w:pPr>
        <w:pStyle w:val="ContactInfo"/>
        <w:numPr>
          <w:ilvl w:val="0"/>
          <w:numId w:val="15"/>
        </w:numPr>
        <w:jc w:val="both"/>
      </w:pPr>
      <w:r w:rsidRPr="00A302E4">
        <w:t>Swimming</w:t>
      </w:r>
    </w:p>
    <w:p w:rsidR="00A302E4" w:rsidRPr="00A302E4" w:rsidRDefault="00A302E4" w:rsidP="0012237D">
      <w:pPr>
        <w:pStyle w:val="ContactInfo"/>
        <w:numPr>
          <w:ilvl w:val="0"/>
          <w:numId w:val="15"/>
        </w:numPr>
        <w:jc w:val="both"/>
      </w:pPr>
      <w:proofErr w:type="spellStart"/>
      <w:r w:rsidRPr="00A302E4">
        <w:t>socialising</w:t>
      </w:r>
      <w:proofErr w:type="spellEnd"/>
    </w:p>
    <w:p w:rsidR="002766BF" w:rsidRDefault="002766BF" w:rsidP="004F6801">
      <w:pPr>
        <w:pStyle w:val="ContactInfo"/>
        <w:jc w:val="left"/>
        <w:rPr>
          <w:u w:val="single"/>
        </w:rPr>
      </w:pPr>
    </w:p>
    <w:p w:rsidR="002766BF" w:rsidRDefault="002766BF" w:rsidP="004F6801">
      <w:pPr>
        <w:pStyle w:val="ContactInfo"/>
        <w:jc w:val="left"/>
        <w:rPr>
          <w:u w:val="single"/>
        </w:rPr>
      </w:pPr>
    </w:p>
    <w:p w:rsidR="004F6801" w:rsidRPr="004F6801" w:rsidRDefault="004F6801" w:rsidP="004F6801">
      <w:pPr>
        <w:pStyle w:val="ContactInfo"/>
        <w:jc w:val="left"/>
        <w:rPr>
          <w:u w:val="single"/>
        </w:rPr>
      </w:pPr>
    </w:p>
    <w:p w:rsidR="004F6801" w:rsidRDefault="004F6801" w:rsidP="00013CA4">
      <w:pPr>
        <w:pStyle w:val="ContactInfoEmphasis"/>
        <w:jc w:val="left"/>
        <w:rPr>
          <w:u w:val="single"/>
        </w:rPr>
      </w:pPr>
    </w:p>
    <w:p w:rsidR="004F6801" w:rsidRPr="00013CA4" w:rsidRDefault="004F6801" w:rsidP="00013CA4">
      <w:pPr>
        <w:pStyle w:val="ContactInfoEmphasis"/>
        <w:jc w:val="left"/>
        <w:rPr>
          <w:u w:val="single"/>
        </w:rPr>
      </w:pPr>
    </w:p>
    <w:p w:rsidR="00013CA4" w:rsidRDefault="00013CA4" w:rsidP="00013CA4">
      <w:pPr>
        <w:pStyle w:val="ContactInfoEmphasis"/>
        <w:jc w:val="left"/>
      </w:pPr>
    </w:p>
    <w:p w:rsidR="00013CA4" w:rsidRDefault="00013CA4" w:rsidP="00C777A6">
      <w:pPr>
        <w:pStyle w:val="Heading1"/>
        <w:rPr>
          <w:b w:val="0"/>
          <w:u w:val="single"/>
        </w:rPr>
      </w:pPr>
      <w:r>
        <w:rPr>
          <w:b w:val="0"/>
          <w:u w:val="single"/>
        </w:rPr>
        <w:t xml:space="preserve"> </w:t>
      </w:r>
    </w:p>
    <w:p w:rsidR="00013CA4" w:rsidRPr="00013CA4" w:rsidRDefault="00013CA4" w:rsidP="00013CA4">
      <w:pPr>
        <w:pStyle w:val="ContactInfo"/>
      </w:pPr>
    </w:p>
    <w:sectPr w:rsidR="00013CA4" w:rsidRPr="00013CA4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E07" w:rsidRDefault="005D7E07" w:rsidP="0068194B">
      <w:r>
        <w:separator/>
      </w:r>
    </w:p>
    <w:p w:rsidR="005D7E07" w:rsidRDefault="005D7E07"/>
    <w:p w:rsidR="005D7E07" w:rsidRDefault="005D7E07"/>
  </w:endnote>
  <w:endnote w:type="continuationSeparator" w:id="0">
    <w:p w:rsidR="005D7E07" w:rsidRDefault="005D7E07" w:rsidP="0068194B">
      <w:r>
        <w:continuationSeparator/>
      </w:r>
    </w:p>
    <w:p w:rsidR="005D7E07" w:rsidRDefault="005D7E07"/>
    <w:p w:rsidR="005D7E07" w:rsidRDefault="005D7E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3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E07" w:rsidRDefault="005D7E07" w:rsidP="0068194B">
      <w:r>
        <w:separator/>
      </w:r>
    </w:p>
    <w:p w:rsidR="005D7E07" w:rsidRDefault="005D7E07"/>
    <w:p w:rsidR="005D7E07" w:rsidRDefault="005D7E07"/>
  </w:footnote>
  <w:footnote w:type="continuationSeparator" w:id="0">
    <w:p w:rsidR="005D7E07" w:rsidRDefault="005D7E07" w:rsidP="0068194B">
      <w:r>
        <w:continuationSeparator/>
      </w:r>
    </w:p>
    <w:p w:rsidR="005D7E07" w:rsidRDefault="005D7E07"/>
    <w:p w:rsidR="005D7E07" w:rsidRDefault="005D7E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CC6FEF" w:rsidP="005A1B1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FEF" w:rsidRDefault="00CC6FEF" w:rsidP="00CC6FEF">
                              <w:pPr>
                                <w:jc w:val="center"/>
                              </w:pPr>
                              <w:r>
                                <w:t>CURRICULUM VITAE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FEF" w:rsidRDefault="00CC6FE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2237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1d824c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  <v:textbox>
                    <w:txbxContent>
                      <w:p w:rsidR="00CC6FEF" w:rsidRDefault="00CC6FEF" w:rsidP="00CC6FEF">
                        <w:pPr>
                          <w:jc w:val="center"/>
                        </w:pPr>
                        <w:r>
                          <w:t>CURRICULUM VITAE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CC6FEF" w:rsidRDefault="00CC6FE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2237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cc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AB4529C"/>
    <w:multiLevelType w:val="hybridMultilevel"/>
    <w:tmpl w:val="C3A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5B7D1EB7"/>
    <w:multiLevelType w:val="hybridMultilevel"/>
    <w:tmpl w:val="2E6E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A6"/>
    <w:rsid w:val="000001EF"/>
    <w:rsid w:val="00007322"/>
    <w:rsid w:val="00007728"/>
    <w:rsid w:val="00013CA4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237D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766B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801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7E07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7C33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2E4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7A6"/>
    <w:rsid w:val="00C779DA"/>
    <w:rsid w:val="00C814F7"/>
    <w:rsid w:val="00CA4B4D"/>
    <w:rsid w:val="00CB35C3"/>
    <w:rsid w:val="00CC6FEF"/>
    <w:rsid w:val="00CD323D"/>
    <w:rsid w:val="00CE4030"/>
    <w:rsid w:val="00CE64B3"/>
    <w:rsid w:val="00CF1A49"/>
    <w:rsid w:val="00D0630C"/>
    <w:rsid w:val="00D243A9"/>
    <w:rsid w:val="00D25B1A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7F3500-9ECC-4897-8D94-A25102A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ewanjiru121@gmail.com|0797547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4F34-D37E-40D1-9304-E5737AA2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80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student</dc:creator>
  <cp:keywords/>
  <dc:description/>
  <cp:lastModifiedBy>student</cp:lastModifiedBy>
  <cp:revision>3</cp:revision>
  <dcterms:created xsi:type="dcterms:W3CDTF">2019-03-05T10:48:00Z</dcterms:created>
  <dcterms:modified xsi:type="dcterms:W3CDTF">2019-03-05T12:08:00Z</dcterms:modified>
  <cp:category/>
</cp:coreProperties>
</file>